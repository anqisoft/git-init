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F6C" w:rsidRDefault="00EF1F6C" w:rsidP="00EF1F6C">
      <w:pPr>
        <w:pStyle w:val="Heading1"/>
      </w:pPr>
      <w:r w:rsidRPr="00EF1F6C">
        <w:t>Show the version of git. Create and enter the directory git-init, and then execute the git-init command.</w:t>
      </w:r>
    </w:p>
    <w:p w:rsidR="00806149" w:rsidRDefault="004A2F54" w:rsidP="00F45108">
      <w:r>
        <w:rPr>
          <w:noProof/>
        </w:rPr>
        <w:drawing>
          <wp:inline distT="0" distB="0" distL="0" distR="0" wp14:anchorId="58C11B15" wp14:editId="21928F0D">
            <wp:extent cx="6480000" cy="390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90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4" w:rsidRDefault="00EF1F6C" w:rsidP="00EF1F6C">
      <w:pPr>
        <w:pStyle w:val="Heading1"/>
      </w:pPr>
      <w:r w:rsidRPr="00EF1F6C">
        <w:t>Display the contents of .git/config.</w:t>
      </w:r>
    </w:p>
    <w:p w:rsidR="004A2F54" w:rsidRDefault="004A2F54" w:rsidP="00F45108">
      <w:r w:rsidRPr="004A2F54">
        <w:rPr>
          <w:noProof/>
        </w:rPr>
        <w:drawing>
          <wp:inline distT="0" distB="0" distL="0" distR="0">
            <wp:extent cx="3747770" cy="2286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FA" w:rsidRDefault="00EF1F6C" w:rsidP="00EF1F6C">
      <w:pPr>
        <w:pStyle w:val="Heading1"/>
      </w:pPr>
      <w:r w:rsidRPr="00EF1F6C">
        <w:lastRenderedPageBreak/>
        <w:t>Create a new repository called "git-init" on github.</w:t>
      </w:r>
    </w:p>
    <w:p w:rsidR="005C06FA" w:rsidRDefault="005C06FA" w:rsidP="00F45108">
      <w:r>
        <w:rPr>
          <w:noProof/>
        </w:rPr>
        <w:drawing>
          <wp:inline distT="0" distB="0" distL="0" distR="0" wp14:anchorId="689D839B" wp14:editId="036B61B0">
            <wp:extent cx="6480000" cy="3645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6C" w:rsidRDefault="00EF1F6C" w:rsidP="00F45108">
      <w:pPr>
        <w:rPr>
          <w:rFonts w:hint="eastAsia"/>
        </w:rPr>
      </w:pPr>
      <w:r w:rsidRPr="004F17AF">
        <w:rPr>
          <w:noProof/>
        </w:rPr>
        <w:drawing>
          <wp:inline distT="0" distB="0" distL="0" distR="0" wp14:anchorId="7566125B" wp14:editId="67DB2BE9">
            <wp:extent cx="6480000" cy="3247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24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7AF" w:rsidRDefault="00EF1F6C" w:rsidP="00EF1F6C">
      <w:pPr>
        <w:pStyle w:val="Heading1"/>
      </w:pPr>
      <w:r w:rsidRPr="00EF1F6C">
        <w:lastRenderedPageBreak/>
        <w:t>Connect to the remote library in ssh mode and pull all the latest content.</w:t>
      </w:r>
    </w:p>
    <w:p w:rsidR="004F17AF" w:rsidRDefault="004F17AF" w:rsidP="00F45108">
      <w:r>
        <w:rPr>
          <w:noProof/>
        </w:rPr>
        <w:drawing>
          <wp:inline distT="0" distB="0" distL="0" distR="0" wp14:anchorId="1759B738" wp14:editId="76CB1B23">
            <wp:extent cx="6480000" cy="529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AF" w:rsidRDefault="004F17AF" w:rsidP="00F45108"/>
    <w:p w:rsidR="004F17AF" w:rsidRDefault="004F17AF" w:rsidP="00F45108"/>
    <w:p w:rsidR="00C26C62" w:rsidRDefault="00EF1F6C" w:rsidP="00EF1F6C">
      <w:pPr>
        <w:pStyle w:val="Heading1"/>
      </w:pPr>
      <w:r w:rsidRPr="00EF1F6C">
        <w:lastRenderedPageBreak/>
        <w:t>Try to submit directly with git push origin main, it prompts an error; and then submit with git push origin master, a master branch will be added to the library instead of directly submitting to the default main branch.</w:t>
      </w:r>
    </w:p>
    <w:p w:rsidR="00C26C62" w:rsidRDefault="00C26C62" w:rsidP="00F45108">
      <w:r>
        <w:rPr>
          <w:noProof/>
        </w:rPr>
        <w:drawing>
          <wp:inline distT="0" distB="0" distL="0" distR="0" wp14:anchorId="19C461A0" wp14:editId="692BEE6F">
            <wp:extent cx="6480000" cy="845100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6C" w:rsidRDefault="00EF1F6C" w:rsidP="00EF1F6C">
      <w:pPr>
        <w:pStyle w:val="Heading1"/>
        <w:rPr>
          <w:rFonts w:hint="eastAsia"/>
        </w:rPr>
      </w:pPr>
      <w:r w:rsidRPr="00EF1F6C">
        <w:lastRenderedPageBreak/>
        <w:t>A master branch will be added to the library instead of submitting directly to the default main branch.</w:t>
      </w:r>
    </w:p>
    <w:p w:rsidR="00C26C62" w:rsidRDefault="00C26C62" w:rsidP="00F45108">
      <w:r>
        <w:rPr>
          <w:noProof/>
        </w:rPr>
        <w:drawing>
          <wp:inline distT="0" distB="0" distL="0" distR="0" wp14:anchorId="524FCBCD" wp14:editId="41A05E89">
            <wp:extent cx="6480000" cy="323439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23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FE" w:rsidRPr="00F45108" w:rsidRDefault="00E91CFE" w:rsidP="00E91CFE">
      <w:pPr>
        <w:rPr>
          <w:rFonts w:hint="eastAsia"/>
        </w:rPr>
      </w:pPr>
      <w:r w:rsidRPr="00E91CFE">
        <w:t>Note: If you don't want to add a master branch and submit directly to the main branch, you need to use the command instead: git push origin master:main.</w:t>
      </w:r>
    </w:p>
    <w:sectPr w:rsidR="00E91CFE" w:rsidRPr="00F45108" w:rsidSect="00EF1F6C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720" w:right="720" w:bottom="720" w:left="720" w:header="284" w:footer="28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58F1" w:rsidRDefault="008558F1" w:rsidP="00175DD7">
      <w:r>
        <w:separator/>
      </w:r>
    </w:p>
  </w:endnote>
  <w:endnote w:type="continuationSeparator" w:id="0">
    <w:p w:rsidR="008558F1" w:rsidRDefault="008558F1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58F1" w:rsidRDefault="008558F1" w:rsidP="00175DD7">
      <w:r>
        <w:separator/>
      </w:r>
    </w:p>
  </w:footnote>
  <w:footnote w:type="continuationSeparator" w:id="0">
    <w:p w:rsidR="008558F1" w:rsidRDefault="008558F1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108" w:rsidRDefault="00F45108" w:rsidP="00F45108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5108" w:rsidRDefault="00F45108" w:rsidP="00F45108">
    <w:pPr>
      <w:pStyle w:val="Header"/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723BF"/>
    <w:multiLevelType w:val="multilevel"/>
    <w:tmpl w:val="A19EA39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17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969659">
    <w:abstractNumId w:val="16"/>
  </w:num>
  <w:num w:numId="2" w16cid:durableId="1614939166">
    <w:abstractNumId w:val="16"/>
  </w:num>
  <w:num w:numId="3" w16cid:durableId="536503659">
    <w:abstractNumId w:val="1"/>
  </w:num>
  <w:num w:numId="4" w16cid:durableId="668025318">
    <w:abstractNumId w:val="5"/>
  </w:num>
  <w:num w:numId="5" w16cid:durableId="343551429">
    <w:abstractNumId w:val="29"/>
  </w:num>
  <w:num w:numId="6" w16cid:durableId="1306160592">
    <w:abstractNumId w:val="34"/>
  </w:num>
  <w:num w:numId="7" w16cid:durableId="909268984">
    <w:abstractNumId w:val="8"/>
  </w:num>
  <w:num w:numId="8" w16cid:durableId="416753739">
    <w:abstractNumId w:val="0"/>
  </w:num>
  <w:num w:numId="9" w16cid:durableId="1654750134">
    <w:abstractNumId w:val="9"/>
  </w:num>
  <w:num w:numId="10" w16cid:durableId="1967274852">
    <w:abstractNumId w:val="35"/>
  </w:num>
  <w:num w:numId="11" w16cid:durableId="1381438813">
    <w:abstractNumId w:val="33"/>
  </w:num>
  <w:num w:numId="12" w16cid:durableId="297690310">
    <w:abstractNumId w:val="24"/>
  </w:num>
  <w:num w:numId="13" w16cid:durableId="1610815235">
    <w:abstractNumId w:val="27"/>
  </w:num>
  <w:num w:numId="14" w16cid:durableId="56633447">
    <w:abstractNumId w:val="21"/>
  </w:num>
  <w:num w:numId="15" w16cid:durableId="327637060">
    <w:abstractNumId w:val="26"/>
  </w:num>
  <w:num w:numId="16" w16cid:durableId="1900435983">
    <w:abstractNumId w:val="28"/>
  </w:num>
  <w:num w:numId="17" w16cid:durableId="1007058425">
    <w:abstractNumId w:val="25"/>
  </w:num>
  <w:num w:numId="18" w16cid:durableId="1427386292">
    <w:abstractNumId w:val="15"/>
  </w:num>
  <w:num w:numId="19" w16cid:durableId="60494181">
    <w:abstractNumId w:val="4"/>
  </w:num>
  <w:num w:numId="20" w16cid:durableId="575359316">
    <w:abstractNumId w:val="6"/>
  </w:num>
  <w:num w:numId="21" w16cid:durableId="2118941445">
    <w:abstractNumId w:val="20"/>
  </w:num>
  <w:num w:numId="22" w16cid:durableId="1730301902">
    <w:abstractNumId w:val="14"/>
  </w:num>
  <w:num w:numId="23" w16cid:durableId="120853524">
    <w:abstractNumId w:val="17"/>
  </w:num>
  <w:num w:numId="24" w16cid:durableId="235091905">
    <w:abstractNumId w:val="13"/>
  </w:num>
  <w:num w:numId="25" w16cid:durableId="1280994285">
    <w:abstractNumId w:val="2"/>
  </w:num>
  <w:num w:numId="26" w16cid:durableId="647369376">
    <w:abstractNumId w:val="22"/>
  </w:num>
  <w:num w:numId="27" w16cid:durableId="1793935325">
    <w:abstractNumId w:val="32"/>
  </w:num>
  <w:num w:numId="28" w16cid:durableId="434831720">
    <w:abstractNumId w:val="36"/>
  </w:num>
  <w:num w:numId="29" w16cid:durableId="1474521938">
    <w:abstractNumId w:val="19"/>
  </w:num>
  <w:num w:numId="30" w16cid:durableId="173149294">
    <w:abstractNumId w:val="11"/>
  </w:num>
  <w:num w:numId="31" w16cid:durableId="1797992050">
    <w:abstractNumId w:val="30"/>
  </w:num>
  <w:num w:numId="32" w16cid:durableId="1985229992">
    <w:abstractNumId w:val="39"/>
  </w:num>
  <w:num w:numId="33" w16cid:durableId="1415053499">
    <w:abstractNumId w:val="3"/>
  </w:num>
  <w:num w:numId="34" w16cid:durableId="1126434303">
    <w:abstractNumId w:val="37"/>
  </w:num>
  <w:num w:numId="35" w16cid:durableId="1902253128">
    <w:abstractNumId w:val="31"/>
  </w:num>
  <w:num w:numId="36" w16cid:durableId="697049519">
    <w:abstractNumId w:val="12"/>
  </w:num>
  <w:num w:numId="37" w16cid:durableId="1247181459">
    <w:abstractNumId w:val="10"/>
  </w:num>
  <w:num w:numId="38" w16cid:durableId="54747868">
    <w:abstractNumId w:val="7"/>
  </w:num>
  <w:num w:numId="39" w16cid:durableId="958031525">
    <w:abstractNumId w:val="38"/>
  </w:num>
  <w:num w:numId="40" w16cid:durableId="1492483465">
    <w:abstractNumId w:val="23"/>
  </w:num>
  <w:num w:numId="41" w16cid:durableId="1004286589">
    <w:abstractNumId w:val="18"/>
  </w:num>
  <w:num w:numId="42" w16cid:durableId="527911327">
    <w:abstractNumId w:val="16"/>
  </w:num>
  <w:num w:numId="43" w16cid:durableId="1858081596">
    <w:abstractNumId w:val="16"/>
  </w:num>
  <w:num w:numId="44" w16cid:durableId="732704915">
    <w:abstractNumId w:val="16"/>
  </w:num>
  <w:num w:numId="45" w16cid:durableId="220336433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54"/>
    <w:rsid w:val="00005107"/>
    <w:rsid w:val="00010807"/>
    <w:rsid w:val="00014465"/>
    <w:rsid w:val="0001630F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41D19"/>
    <w:rsid w:val="00146867"/>
    <w:rsid w:val="00151F2B"/>
    <w:rsid w:val="00153D6B"/>
    <w:rsid w:val="001558FB"/>
    <w:rsid w:val="00172C14"/>
    <w:rsid w:val="00175764"/>
    <w:rsid w:val="00175DD7"/>
    <w:rsid w:val="001764B8"/>
    <w:rsid w:val="00182241"/>
    <w:rsid w:val="00182687"/>
    <w:rsid w:val="00185809"/>
    <w:rsid w:val="00185F53"/>
    <w:rsid w:val="00194658"/>
    <w:rsid w:val="001B0B06"/>
    <w:rsid w:val="001D1CA9"/>
    <w:rsid w:val="001D2F92"/>
    <w:rsid w:val="001E3227"/>
    <w:rsid w:val="001F171E"/>
    <w:rsid w:val="001F2D96"/>
    <w:rsid w:val="001F718B"/>
    <w:rsid w:val="001F7D4C"/>
    <w:rsid w:val="00206C94"/>
    <w:rsid w:val="00206CD8"/>
    <w:rsid w:val="0021193C"/>
    <w:rsid w:val="00216CB1"/>
    <w:rsid w:val="00221013"/>
    <w:rsid w:val="00225B0B"/>
    <w:rsid w:val="002316C8"/>
    <w:rsid w:val="00232C58"/>
    <w:rsid w:val="002411D7"/>
    <w:rsid w:val="00242A86"/>
    <w:rsid w:val="00251F24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740D"/>
    <w:rsid w:val="002C1346"/>
    <w:rsid w:val="002C4A0B"/>
    <w:rsid w:val="002D0631"/>
    <w:rsid w:val="002D7D9C"/>
    <w:rsid w:val="002E1469"/>
    <w:rsid w:val="00310204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576F0"/>
    <w:rsid w:val="00472278"/>
    <w:rsid w:val="00485201"/>
    <w:rsid w:val="004919EE"/>
    <w:rsid w:val="00495DBF"/>
    <w:rsid w:val="004A2F54"/>
    <w:rsid w:val="004A62AF"/>
    <w:rsid w:val="004C4A34"/>
    <w:rsid w:val="004D3A6C"/>
    <w:rsid w:val="004F17AF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06FA"/>
    <w:rsid w:val="005C4DF9"/>
    <w:rsid w:val="005C79EE"/>
    <w:rsid w:val="005D458A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52905"/>
    <w:rsid w:val="00854CED"/>
    <w:rsid w:val="008558F1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4106A"/>
    <w:rsid w:val="00942FB1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7634A"/>
    <w:rsid w:val="00A8345B"/>
    <w:rsid w:val="00A93802"/>
    <w:rsid w:val="00AA58EE"/>
    <w:rsid w:val="00AA7C3F"/>
    <w:rsid w:val="00AB083B"/>
    <w:rsid w:val="00AB489D"/>
    <w:rsid w:val="00AC3459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7175"/>
    <w:rsid w:val="00B949DD"/>
    <w:rsid w:val="00BA50F1"/>
    <w:rsid w:val="00BB330F"/>
    <w:rsid w:val="00BB4408"/>
    <w:rsid w:val="00BC0E9B"/>
    <w:rsid w:val="00BD075C"/>
    <w:rsid w:val="00BD3F65"/>
    <w:rsid w:val="00BD4F89"/>
    <w:rsid w:val="00BF088C"/>
    <w:rsid w:val="00C06654"/>
    <w:rsid w:val="00C13592"/>
    <w:rsid w:val="00C20369"/>
    <w:rsid w:val="00C22B05"/>
    <w:rsid w:val="00C2493F"/>
    <w:rsid w:val="00C25328"/>
    <w:rsid w:val="00C26C62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1089A"/>
    <w:rsid w:val="00D14DB0"/>
    <w:rsid w:val="00D15A12"/>
    <w:rsid w:val="00D16370"/>
    <w:rsid w:val="00D179FE"/>
    <w:rsid w:val="00D23BFD"/>
    <w:rsid w:val="00D23D0C"/>
    <w:rsid w:val="00D254E3"/>
    <w:rsid w:val="00D3164D"/>
    <w:rsid w:val="00D31833"/>
    <w:rsid w:val="00D321FC"/>
    <w:rsid w:val="00D33F6A"/>
    <w:rsid w:val="00D37C6A"/>
    <w:rsid w:val="00D42253"/>
    <w:rsid w:val="00D46A17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66519"/>
    <w:rsid w:val="00E70C0F"/>
    <w:rsid w:val="00E71C3B"/>
    <w:rsid w:val="00E728B3"/>
    <w:rsid w:val="00E72E04"/>
    <w:rsid w:val="00E91CFE"/>
    <w:rsid w:val="00E950D4"/>
    <w:rsid w:val="00E96AB2"/>
    <w:rsid w:val="00E97760"/>
    <w:rsid w:val="00E97A29"/>
    <w:rsid w:val="00EB5EB7"/>
    <w:rsid w:val="00EB6FA6"/>
    <w:rsid w:val="00EC10BE"/>
    <w:rsid w:val="00EC6874"/>
    <w:rsid w:val="00ED001F"/>
    <w:rsid w:val="00ED7FA4"/>
    <w:rsid w:val="00EE7888"/>
    <w:rsid w:val="00EF1F6C"/>
    <w:rsid w:val="00F15FD2"/>
    <w:rsid w:val="00F20389"/>
    <w:rsid w:val="00F2080A"/>
    <w:rsid w:val="00F21B41"/>
    <w:rsid w:val="00F2726E"/>
    <w:rsid w:val="00F27B32"/>
    <w:rsid w:val="00F31865"/>
    <w:rsid w:val="00F45108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16180"/>
  <w15:chartTrackingRefBased/>
  <w15:docId w15:val="{2E52C02C-39E4-4E9D-8714-828DB219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58"/>
    <w:pPr>
      <w:keepNext/>
      <w:keepLines/>
      <w:widowControl/>
      <w:numPr>
        <w:numId w:val="45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58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85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A4&#23567;&#22235;&#26080;&#39029;&#3305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BED94-13F1-44F6-984A-1D0F3972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A4小四无页脚.dotx</Template>
  <TotalTime>70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安启</dc:creator>
  <cp:keywords/>
  <dc:description/>
  <cp:lastModifiedBy>安启</cp:lastModifiedBy>
  <cp:revision>5</cp:revision>
  <cp:lastPrinted>2017-05-27T02:01:00Z</cp:lastPrinted>
  <dcterms:created xsi:type="dcterms:W3CDTF">2023-06-10T13:15:00Z</dcterms:created>
  <dcterms:modified xsi:type="dcterms:W3CDTF">2023-06-10T14:25:00Z</dcterms:modified>
</cp:coreProperties>
</file>